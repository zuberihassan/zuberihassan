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41375F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98C46B9" w14:textId="16DD0A38" w:rsidR="001B2ABD" w:rsidRDefault="001B2ABD" w:rsidP="004051A4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15821A9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9621926" w14:textId="311F0D4B" w:rsidR="00457291" w:rsidRPr="00457291" w:rsidRDefault="00457291" w:rsidP="00457291">
            <w:pPr>
              <w:pStyle w:val="Title"/>
            </w:pPr>
            <w:r>
              <w:t>ZUBERI HASSAN DAUDI</w:t>
            </w:r>
          </w:p>
          <w:p w14:paraId="1B6C4804" w14:textId="041E0D23" w:rsidR="001B2ABD" w:rsidRDefault="00175A2D" w:rsidP="001B2ABD">
            <w:pPr>
              <w:pStyle w:val="Subtitle"/>
            </w:pPr>
            <w:r>
              <w:rPr>
                <w:spacing w:val="2"/>
                <w:w w:val="58"/>
              </w:rPr>
              <w:t>SYSTEM ADMINISTRATO</w:t>
            </w:r>
            <w:r>
              <w:rPr>
                <w:spacing w:val="9"/>
                <w:w w:val="58"/>
              </w:rPr>
              <w:t>R</w:t>
            </w:r>
          </w:p>
        </w:tc>
      </w:tr>
      <w:tr w:rsidR="001B2ABD" w14:paraId="660BB47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046FF8A1369412394E41D7EF7F48C00"/>
              </w:placeholder>
              <w:temporary/>
              <w:showingPlcHdr/>
              <w15:appearance w15:val="hidden"/>
            </w:sdtPr>
            <w:sdtContent>
              <w:p w14:paraId="19A1DE53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9CE4E52" w14:textId="27691DD1" w:rsidR="00036450" w:rsidRDefault="00DF1701" w:rsidP="00DF1701">
            <w:r>
              <w:t xml:space="preserve">I’m a man who likes to put his best efforts </w:t>
            </w:r>
            <w:r w:rsidR="00BD676C">
              <w:t>in completing an objective until it’s complete. I am a man of principles, I do what I’m told and when I’m told and perform it at the maximum efficiency, a unique trait that is surely most considerable to your favorable and most positive thoughts</w:t>
            </w:r>
          </w:p>
          <w:p w14:paraId="70B83974" w14:textId="77777777" w:rsidR="00BD676C" w:rsidRDefault="00BD676C" w:rsidP="00DF1701"/>
          <w:p w14:paraId="6E09E4FF" w14:textId="4E9B2FE6" w:rsidR="00BD676C" w:rsidRDefault="00BD676C" w:rsidP="00DF1701">
            <w:r>
              <w:t>I also like learning new things which makes me want learn more from this outstanding enterprise.</w:t>
            </w:r>
          </w:p>
          <w:p w14:paraId="7F66D3C9" w14:textId="77777777" w:rsidR="00BD676C" w:rsidRDefault="00BD676C" w:rsidP="00DF1701"/>
          <w:p w14:paraId="6A9F65D8" w14:textId="77777777" w:rsidR="00036450" w:rsidRDefault="00036450" w:rsidP="00036450"/>
          <w:sdt>
            <w:sdtPr>
              <w:id w:val="-1954003311"/>
              <w:placeholder>
                <w:docPart w:val="C7E2EDF799C84DEC9054F840EB32EAA6"/>
              </w:placeholder>
              <w:temporary/>
              <w:showingPlcHdr/>
              <w15:appearance w15:val="hidden"/>
            </w:sdtPr>
            <w:sdtContent>
              <w:p w14:paraId="0013094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14784C41C9849FBAD4F42F7A51D488E"/>
              </w:placeholder>
              <w:temporary/>
              <w:showingPlcHdr/>
              <w15:appearance w15:val="hidden"/>
            </w:sdtPr>
            <w:sdtContent>
              <w:p w14:paraId="7558B62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750AE37" w14:textId="62CE78BF" w:rsidR="004D3011" w:rsidRDefault="00EC3223" w:rsidP="004D3011">
            <w:r>
              <w:t>0692400407</w:t>
            </w:r>
          </w:p>
          <w:p w14:paraId="5FBD2839" w14:textId="77777777" w:rsidR="004D3011" w:rsidRDefault="004D3011" w:rsidP="004D3011"/>
          <w:sdt>
            <w:sdtPr>
              <w:id w:val="-240260293"/>
              <w:placeholder>
                <w:docPart w:val="54F176B08F5C493DA6438B0340AC4AED"/>
              </w:placeholder>
              <w:temporary/>
              <w:showingPlcHdr/>
              <w15:appearance w15:val="hidden"/>
            </w:sdtPr>
            <w:sdtContent>
              <w:p w14:paraId="76BCEBF2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8B48991" w14:textId="5A2CBA2D" w:rsidR="00036450" w:rsidRPr="00E4381A" w:rsidRDefault="00EC3223" w:rsidP="004D3011">
            <w:pPr>
              <w:rPr>
                <w:rStyle w:val="Hyperlink"/>
              </w:rPr>
            </w:pPr>
            <w:r>
              <w:t>hzuberi4@gmail.com</w:t>
            </w:r>
          </w:p>
          <w:sdt>
            <w:sdtPr>
              <w:id w:val="-1444214663"/>
              <w:placeholder>
                <w:docPart w:val="DE395EA227734DD7A59BA83A01C9D84C"/>
              </w:placeholder>
              <w:temporary/>
              <w:showingPlcHdr/>
              <w15:appearance w15:val="hidden"/>
            </w:sdtPr>
            <w:sdtContent>
              <w:p w14:paraId="510E53D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6BE8D48" w14:textId="77777777" w:rsidR="00457291" w:rsidRDefault="00457291" w:rsidP="004D3011">
            <w:r>
              <w:t>Novel reading</w:t>
            </w:r>
          </w:p>
          <w:p w14:paraId="7598E6C0" w14:textId="6EEE53A9" w:rsidR="00BD676C" w:rsidRDefault="00BD676C" w:rsidP="004D3011">
            <w:r>
              <w:t>Swimming</w:t>
            </w:r>
          </w:p>
          <w:p w14:paraId="1D24E6D1" w14:textId="2B40AB97" w:rsidR="00BD676C" w:rsidRDefault="00BD676C" w:rsidP="004D3011">
            <w:r>
              <w:t>Playing violin and piano</w:t>
            </w:r>
          </w:p>
          <w:p w14:paraId="62A0BA5D" w14:textId="6C04C99B" w:rsidR="00BD676C" w:rsidRDefault="00BD676C" w:rsidP="004D3011">
            <w:r>
              <w:t>Basketball</w:t>
            </w:r>
          </w:p>
          <w:p w14:paraId="6DCF8F6B" w14:textId="20A58609" w:rsidR="00457291" w:rsidRPr="004D3011" w:rsidRDefault="00457291" w:rsidP="004D3011"/>
        </w:tc>
        <w:tc>
          <w:tcPr>
            <w:tcW w:w="720" w:type="dxa"/>
          </w:tcPr>
          <w:p w14:paraId="4EBDE75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59586BCDBD84D24A0853336CCB55DE7"/>
              </w:placeholder>
              <w:temporary/>
              <w:showingPlcHdr/>
              <w15:appearance w15:val="hidden"/>
            </w:sdtPr>
            <w:sdtContent>
              <w:p w14:paraId="665FFA8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B1BAAD3" w14:textId="1D4AF530" w:rsidR="00036450" w:rsidRPr="00036450" w:rsidRDefault="00457291" w:rsidP="00B359E4">
            <w:pPr>
              <w:pStyle w:val="Heading4"/>
            </w:pPr>
            <w:r>
              <w:t>SAHARA PRIMARY SCHOOL</w:t>
            </w:r>
          </w:p>
          <w:p w14:paraId="3F750B96" w14:textId="2B598257" w:rsidR="00036450" w:rsidRPr="00B359E4" w:rsidRDefault="00457291" w:rsidP="00B359E4">
            <w:pPr>
              <w:pStyle w:val="Date"/>
            </w:pPr>
            <w:r>
              <w:t>2004</w:t>
            </w:r>
            <w:r w:rsidR="00036450" w:rsidRPr="00B359E4">
              <w:t xml:space="preserve"> - </w:t>
            </w:r>
            <w:r>
              <w:t>2011</w:t>
            </w:r>
          </w:p>
          <w:p w14:paraId="084A5668" w14:textId="59D2B443" w:rsidR="004D3011" w:rsidRDefault="00457291" w:rsidP="00457291">
            <w:pPr>
              <w:pStyle w:val="ListParagraph"/>
              <w:numPr>
                <w:ilvl w:val="0"/>
                <w:numId w:val="2"/>
              </w:numPr>
            </w:pPr>
            <w:r>
              <w:t>Obtained primary level certificate</w:t>
            </w:r>
          </w:p>
          <w:p w14:paraId="3C899C1D" w14:textId="5A4444EE" w:rsidR="00457291" w:rsidRDefault="00457291" w:rsidP="00457291">
            <w:pPr>
              <w:pStyle w:val="ListParagraph"/>
              <w:numPr>
                <w:ilvl w:val="0"/>
                <w:numId w:val="2"/>
              </w:numPr>
            </w:pPr>
            <w:r>
              <w:t>Obtained good exemplary leader certificate</w:t>
            </w:r>
          </w:p>
          <w:p w14:paraId="26E19040" w14:textId="77777777" w:rsidR="00036450" w:rsidRDefault="00036450" w:rsidP="00036450"/>
          <w:p w14:paraId="3667B121" w14:textId="21592C7A" w:rsidR="00036450" w:rsidRPr="00B359E4" w:rsidRDefault="00457291" w:rsidP="00B359E4">
            <w:pPr>
              <w:pStyle w:val="Heading4"/>
            </w:pPr>
            <w:r>
              <w:t>RISING STAR SECONDARY SCHOOL</w:t>
            </w:r>
          </w:p>
          <w:p w14:paraId="43031C93" w14:textId="25DCE50C" w:rsidR="00036450" w:rsidRPr="00B359E4" w:rsidRDefault="00457291" w:rsidP="00B359E4">
            <w:pPr>
              <w:pStyle w:val="Date"/>
            </w:pPr>
            <w:r>
              <w:t>2012</w:t>
            </w:r>
            <w:r w:rsidR="00036450" w:rsidRPr="00B359E4">
              <w:t xml:space="preserve"> - </w:t>
            </w:r>
            <w:r>
              <w:t>2016</w:t>
            </w:r>
          </w:p>
          <w:p w14:paraId="696C0838" w14:textId="20B72B81" w:rsidR="00036450" w:rsidRDefault="00457291" w:rsidP="00457291">
            <w:pPr>
              <w:pStyle w:val="ListParagraph"/>
              <w:numPr>
                <w:ilvl w:val="0"/>
                <w:numId w:val="3"/>
              </w:numPr>
            </w:pPr>
            <w:r>
              <w:t xml:space="preserve">Obtained </w:t>
            </w:r>
            <w:r w:rsidR="004051A4">
              <w:t>Ordinary</w:t>
            </w:r>
            <w:r>
              <w:t xml:space="preserve"> level certificate with division 1 grade</w:t>
            </w:r>
          </w:p>
          <w:p w14:paraId="183DE6AE" w14:textId="2E180A87" w:rsidR="00457291" w:rsidRDefault="00457291" w:rsidP="00457291">
            <w:pPr>
              <w:pStyle w:val="ListParagraph"/>
              <w:numPr>
                <w:ilvl w:val="0"/>
                <w:numId w:val="3"/>
              </w:numPr>
            </w:pPr>
            <w:r>
              <w:t>Obtained “Most decorated leader” certificate</w:t>
            </w:r>
          </w:p>
          <w:p w14:paraId="73095361" w14:textId="77777777" w:rsidR="00457291" w:rsidRDefault="00457291" w:rsidP="00036450"/>
          <w:p w14:paraId="7EA64A79" w14:textId="1F9732D6" w:rsidR="00457291" w:rsidRPr="00B359E4" w:rsidRDefault="004051A4" w:rsidP="00457291">
            <w:pPr>
              <w:pStyle w:val="Heading4"/>
            </w:pPr>
            <w:r>
              <w:t>MAGOMA HIGH SCHOOL</w:t>
            </w:r>
          </w:p>
          <w:p w14:paraId="4C83F82C" w14:textId="12A18FB6" w:rsidR="00457291" w:rsidRPr="00B359E4" w:rsidRDefault="004051A4" w:rsidP="00457291">
            <w:pPr>
              <w:pStyle w:val="Date"/>
            </w:pPr>
            <w:r>
              <w:t>2017</w:t>
            </w:r>
            <w:r w:rsidR="00457291" w:rsidRPr="00B359E4">
              <w:t xml:space="preserve"> - </w:t>
            </w:r>
            <w:r>
              <w:t>2018</w:t>
            </w:r>
          </w:p>
          <w:p w14:paraId="2BB774AE" w14:textId="379DAECD" w:rsidR="00457291" w:rsidRDefault="004051A4" w:rsidP="004051A4">
            <w:pPr>
              <w:pStyle w:val="ListParagraph"/>
              <w:numPr>
                <w:ilvl w:val="0"/>
                <w:numId w:val="4"/>
              </w:numPr>
            </w:pPr>
            <w:r>
              <w:t>Obtained Advanced level certificate with division 2 grade</w:t>
            </w:r>
          </w:p>
          <w:p w14:paraId="315B7DA1" w14:textId="77777777" w:rsidR="00457291" w:rsidRDefault="00457291" w:rsidP="00457291"/>
          <w:p w14:paraId="742BE97E" w14:textId="2264E96B" w:rsidR="00457291" w:rsidRPr="00B359E4" w:rsidRDefault="004051A4" w:rsidP="00457291">
            <w:pPr>
              <w:pStyle w:val="Heading4"/>
            </w:pPr>
            <w:r>
              <w:t>TUMAINI UNIVERSITY DAR – ES – SALAAM COLLEGE</w:t>
            </w:r>
          </w:p>
          <w:p w14:paraId="53A96BC7" w14:textId="4690DCBC" w:rsidR="00457291" w:rsidRPr="00B359E4" w:rsidRDefault="004051A4" w:rsidP="00457291">
            <w:pPr>
              <w:pStyle w:val="Date"/>
            </w:pPr>
            <w:r>
              <w:t>2019</w:t>
            </w:r>
            <w:r w:rsidR="00457291" w:rsidRPr="00B359E4">
              <w:t xml:space="preserve"> - </w:t>
            </w:r>
            <w:r>
              <w:t>2022</w:t>
            </w:r>
          </w:p>
          <w:p w14:paraId="02D989AB" w14:textId="05FB5DAB" w:rsidR="00457291" w:rsidRDefault="004051A4" w:rsidP="004051A4">
            <w:pPr>
              <w:pStyle w:val="ListParagraph"/>
              <w:numPr>
                <w:ilvl w:val="0"/>
                <w:numId w:val="4"/>
              </w:numPr>
            </w:pPr>
            <w:r>
              <w:t>Obtained a bachelor’s degree in Information Management with a 4.5 GPA</w:t>
            </w:r>
          </w:p>
          <w:sdt>
            <w:sdtPr>
              <w:id w:val="1001553383"/>
              <w:placeholder>
                <w:docPart w:val="72CA300669594951BA53CAA62D14FCD3"/>
              </w:placeholder>
              <w:temporary/>
              <w:showingPlcHdr/>
              <w15:appearance w15:val="hidden"/>
            </w:sdtPr>
            <w:sdtContent>
              <w:p w14:paraId="70843DDC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C4601E2" w14:textId="5391A84C" w:rsidR="00036450" w:rsidRDefault="004051A4" w:rsidP="00B359E4">
            <w:pPr>
              <w:pStyle w:val="Heading4"/>
              <w:rPr>
                <w:bCs/>
              </w:rPr>
            </w:pPr>
            <w:r>
              <w:t>NATIONAL PHYSICAL ADDRESSING (</w:t>
            </w:r>
            <w:r w:rsidR="00F503AE">
              <w:t xml:space="preserve">NaPA) </w:t>
            </w:r>
            <w:r w:rsidR="00F503AE" w:rsidRPr="00036450">
              <w:t>System</w:t>
            </w:r>
            <w:r>
              <w:t xml:space="preserve"> Administrator</w:t>
            </w:r>
          </w:p>
          <w:p w14:paraId="44C2F060" w14:textId="1A8C4BDC" w:rsidR="00036450" w:rsidRPr="00036450" w:rsidRDefault="00457291" w:rsidP="00B359E4">
            <w:pPr>
              <w:pStyle w:val="Date"/>
            </w:pPr>
            <w:r>
              <w:t>20</w:t>
            </w:r>
            <w:r w:rsidR="004051A4">
              <w:t>22</w:t>
            </w:r>
            <w:r>
              <w:t>-202</w:t>
            </w:r>
            <w:r w:rsidR="004051A4">
              <w:t>3</w:t>
            </w:r>
          </w:p>
          <w:p w14:paraId="058C7256" w14:textId="05EAFAD9" w:rsidR="00036450" w:rsidRDefault="004051A4" w:rsidP="00F503AE">
            <w:pPr>
              <w:pStyle w:val="ListParagraph"/>
              <w:numPr>
                <w:ilvl w:val="0"/>
                <w:numId w:val="4"/>
              </w:numPr>
            </w:pPr>
            <w:r>
              <w:t xml:space="preserve">Developed </w:t>
            </w:r>
            <w:r w:rsidR="00F503AE">
              <w:t xml:space="preserve">The company’s system and maintained </w:t>
            </w:r>
            <w:r w:rsidR="00457291">
              <w:t xml:space="preserve"> </w:t>
            </w:r>
            <w:r w:rsidR="00036450" w:rsidRPr="00036450">
              <w:t xml:space="preserve"> </w:t>
            </w:r>
            <w:r w:rsidR="00F503AE">
              <w:t>it as well.</w:t>
            </w:r>
          </w:p>
          <w:p w14:paraId="60FED517" w14:textId="5C16B488" w:rsidR="00F503AE" w:rsidRDefault="00F503AE" w:rsidP="00F503AE">
            <w:pPr>
              <w:pStyle w:val="ListParagraph"/>
              <w:numPr>
                <w:ilvl w:val="0"/>
                <w:numId w:val="4"/>
              </w:numPr>
            </w:pPr>
            <w:r>
              <w:t>Super</w:t>
            </w:r>
            <w:r w:rsidR="00BD676C">
              <w:t>vising the subordinates on the work that that is assigned to them</w:t>
            </w:r>
          </w:p>
          <w:p w14:paraId="39BDF9B0" w14:textId="77777777" w:rsidR="004D3011" w:rsidRDefault="004D3011" w:rsidP="00036450"/>
          <w:sdt>
            <w:sdtPr>
              <w:id w:val="1669594239"/>
              <w:placeholder>
                <w:docPart w:val="4F60222E02D24783B2F7254068C5694C"/>
              </w:placeholder>
              <w:temporary/>
              <w:showingPlcHdr/>
              <w15:appearance w15:val="hidden"/>
            </w:sdtPr>
            <w:sdtContent>
              <w:p w14:paraId="4820AA6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6E6F818" w14:textId="547202C5" w:rsidR="00BD676C" w:rsidRDefault="00BD676C" w:rsidP="004D3011">
            <w:r>
              <w:t>PROGRAMMING</w:t>
            </w:r>
          </w:p>
          <w:p w14:paraId="7446F4E7" w14:textId="0EB73E8A" w:rsidR="00457291" w:rsidRDefault="00457291" w:rsidP="004D3011">
            <w:r>
              <w:t>PUBLIC SPEAKING</w:t>
            </w:r>
          </w:p>
          <w:p w14:paraId="67DA33F4" w14:textId="3C6AD918" w:rsidR="00F503AE" w:rsidRDefault="00F503AE" w:rsidP="00F503AE">
            <w:pPr>
              <w:pStyle w:val="Heading2"/>
            </w:pPr>
            <w:r>
              <w:t>REFERENCE</w:t>
            </w:r>
          </w:p>
          <w:p w14:paraId="39081299" w14:textId="1224C207" w:rsidR="00F503AE" w:rsidRDefault="00EC3223" w:rsidP="00F503AE">
            <w:pPr>
              <w:pStyle w:val="ListParagraph"/>
              <w:numPr>
                <w:ilvl w:val="0"/>
                <w:numId w:val="5"/>
              </w:numPr>
            </w:pPr>
            <w:r w:rsidRPr="00EC3223">
              <w:rPr>
                <w:b/>
                <w:bCs/>
              </w:rPr>
              <w:t>0716041146</w:t>
            </w:r>
            <w:r>
              <w:t xml:space="preserve"> ENOCK</w:t>
            </w:r>
            <w:r w:rsidR="00F503AE">
              <w:t xml:space="preserve"> G</w:t>
            </w:r>
            <w:r>
              <w:t>E</w:t>
            </w:r>
            <w:r w:rsidR="00F503AE">
              <w:t>DION NTUNGA (HEAD OF ICT DEPARTMENT @ TUMAINI UNIVERSITY DAR – ES – SALAAM COLLEGE)</w:t>
            </w:r>
          </w:p>
          <w:p w14:paraId="28372178" w14:textId="1803A79B" w:rsidR="00F503AE" w:rsidRPr="00457291" w:rsidRDefault="00F503AE" w:rsidP="004D3011"/>
        </w:tc>
      </w:tr>
    </w:tbl>
    <w:p w14:paraId="6A16F1B9" w14:textId="32397BDA" w:rsidR="0064365C" w:rsidRDefault="0064365C" w:rsidP="00BD676C">
      <w:pPr>
        <w:tabs>
          <w:tab w:val="left" w:pos="990"/>
        </w:tabs>
      </w:pPr>
    </w:p>
    <w:sectPr w:rsidR="0064365C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1AD3" w14:textId="77777777" w:rsidR="007D0117" w:rsidRDefault="007D0117" w:rsidP="000C45FF">
      <w:r>
        <w:separator/>
      </w:r>
    </w:p>
  </w:endnote>
  <w:endnote w:type="continuationSeparator" w:id="0">
    <w:p w14:paraId="1DA8AD2C" w14:textId="77777777" w:rsidR="007D0117" w:rsidRDefault="007D011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B1D8" w14:textId="77777777" w:rsidR="007D0117" w:rsidRDefault="007D0117" w:rsidP="000C45FF">
      <w:r>
        <w:separator/>
      </w:r>
    </w:p>
  </w:footnote>
  <w:footnote w:type="continuationSeparator" w:id="0">
    <w:p w14:paraId="52021878" w14:textId="77777777" w:rsidR="007D0117" w:rsidRDefault="007D011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D78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A63C0B" wp14:editId="065A568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57E"/>
    <w:multiLevelType w:val="hybridMultilevel"/>
    <w:tmpl w:val="E06AC5C0"/>
    <w:lvl w:ilvl="0" w:tplc="65608C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1564"/>
    <w:multiLevelType w:val="hybridMultilevel"/>
    <w:tmpl w:val="AE4A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4AB0"/>
    <w:multiLevelType w:val="hybridMultilevel"/>
    <w:tmpl w:val="04B28938"/>
    <w:lvl w:ilvl="0" w:tplc="65608C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5F4C"/>
    <w:multiLevelType w:val="hybridMultilevel"/>
    <w:tmpl w:val="B2FCE7F8"/>
    <w:lvl w:ilvl="0" w:tplc="65608C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3189"/>
    <w:multiLevelType w:val="hybridMultilevel"/>
    <w:tmpl w:val="3D12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73731">
    <w:abstractNumId w:val="1"/>
  </w:num>
  <w:num w:numId="2" w16cid:durableId="2019186604">
    <w:abstractNumId w:val="2"/>
  </w:num>
  <w:num w:numId="3" w16cid:durableId="1499273944">
    <w:abstractNumId w:val="0"/>
  </w:num>
  <w:num w:numId="4" w16cid:durableId="1850875373">
    <w:abstractNumId w:val="3"/>
  </w:num>
  <w:num w:numId="5" w16cid:durableId="405343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91"/>
    <w:rsid w:val="00036450"/>
    <w:rsid w:val="00043634"/>
    <w:rsid w:val="00094499"/>
    <w:rsid w:val="000C45FF"/>
    <w:rsid w:val="000E3FD1"/>
    <w:rsid w:val="00112054"/>
    <w:rsid w:val="001317D8"/>
    <w:rsid w:val="001525E1"/>
    <w:rsid w:val="00175A2D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B2264"/>
    <w:rsid w:val="004051A4"/>
    <w:rsid w:val="004071FC"/>
    <w:rsid w:val="00415CA2"/>
    <w:rsid w:val="00437474"/>
    <w:rsid w:val="00445947"/>
    <w:rsid w:val="00457291"/>
    <w:rsid w:val="004813B3"/>
    <w:rsid w:val="00496591"/>
    <w:rsid w:val="0049792E"/>
    <w:rsid w:val="004C63E4"/>
    <w:rsid w:val="004D3011"/>
    <w:rsid w:val="005262AC"/>
    <w:rsid w:val="005E39D5"/>
    <w:rsid w:val="00600670"/>
    <w:rsid w:val="0062123A"/>
    <w:rsid w:val="0064365C"/>
    <w:rsid w:val="00646E75"/>
    <w:rsid w:val="006771D0"/>
    <w:rsid w:val="00715FCB"/>
    <w:rsid w:val="00743101"/>
    <w:rsid w:val="00764C9F"/>
    <w:rsid w:val="007775E1"/>
    <w:rsid w:val="007867A0"/>
    <w:rsid w:val="007927F5"/>
    <w:rsid w:val="007D0117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D676C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F1701"/>
    <w:rsid w:val="00E25A26"/>
    <w:rsid w:val="00E4381A"/>
    <w:rsid w:val="00E55D74"/>
    <w:rsid w:val="00EC3223"/>
    <w:rsid w:val="00F503A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63C4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5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46FF8A1369412394E41D7EF7F48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F2F63-C675-48EB-B51C-D46DBB16C844}"/>
      </w:docPartPr>
      <w:docPartBody>
        <w:p w:rsidR="00372075" w:rsidRDefault="00000000">
          <w:pPr>
            <w:pStyle w:val="0046FF8A1369412394E41D7EF7F48C00"/>
          </w:pPr>
          <w:r w:rsidRPr="00D5459D">
            <w:t>Profile</w:t>
          </w:r>
        </w:p>
      </w:docPartBody>
    </w:docPart>
    <w:docPart>
      <w:docPartPr>
        <w:name w:val="C7E2EDF799C84DEC9054F840EB32E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4AD7F-8AC8-484C-A6E8-61625E9FEA65}"/>
      </w:docPartPr>
      <w:docPartBody>
        <w:p w:rsidR="00372075" w:rsidRDefault="00000000">
          <w:pPr>
            <w:pStyle w:val="C7E2EDF799C84DEC9054F840EB32EAA6"/>
          </w:pPr>
          <w:r w:rsidRPr="00CB0055">
            <w:t>Contact</w:t>
          </w:r>
        </w:p>
      </w:docPartBody>
    </w:docPart>
    <w:docPart>
      <w:docPartPr>
        <w:name w:val="714784C41C9849FBAD4F42F7A51D4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E8B7D-9711-411E-BBBF-8D321649A17F}"/>
      </w:docPartPr>
      <w:docPartBody>
        <w:p w:rsidR="00372075" w:rsidRDefault="00000000">
          <w:pPr>
            <w:pStyle w:val="714784C41C9849FBAD4F42F7A51D488E"/>
          </w:pPr>
          <w:r w:rsidRPr="004D3011">
            <w:t>PHONE:</w:t>
          </w:r>
        </w:p>
      </w:docPartBody>
    </w:docPart>
    <w:docPart>
      <w:docPartPr>
        <w:name w:val="54F176B08F5C493DA6438B0340AC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89B55-1309-4611-A58C-3DC0F6E166BD}"/>
      </w:docPartPr>
      <w:docPartBody>
        <w:p w:rsidR="00372075" w:rsidRDefault="00000000">
          <w:pPr>
            <w:pStyle w:val="54F176B08F5C493DA6438B0340AC4AED"/>
          </w:pPr>
          <w:r w:rsidRPr="004D3011">
            <w:t>EMAIL:</w:t>
          </w:r>
        </w:p>
      </w:docPartBody>
    </w:docPart>
    <w:docPart>
      <w:docPartPr>
        <w:name w:val="DE395EA227734DD7A59BA83A01C9D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802FA-E9A7-453A-82C8-CD543C5FA6DB}"/>
      </w:docPartPr>
      <w:docPartBody>
        <w:p w:rsidR="00372075" w:rsidRDefault="00000000">
          <w:pPr>
            <w:pStyle w:val="DE395EA227734DD7A59BA83A01C9D84C"/>
          </w:pPr>
          <w:r w:rsidRPr="00CB0055">
            <w:t>Hobbies</w:t>
          </w:r>
        </w:p>
      </w:docPartBody>
    </w:docPart>
    <w:docPart>
      <w:docPartPr>
        <w:name w:val="259586BCDBD84D24A0853336CCB5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AAE4B-07AB-45FD-904B-B6C0EC0C6843}"/>
      </w:docPartPr>
      <w:docPartBody>
        <w:p w:rsidR="00372075" w:rsidRDefault="00000000">
          <w:pPr>
            <w:pStyle w:val="259586BCDBD84D24A0853336CCB55DE7"/>
          </w:pPr>
          <w:r w:rsidRPr="00036450">
            <w:t>EDUCATION</w:t>
          </w:r>
        </w:p>
      </w:docPartBody>
    </w:docPart>
    <w:docPart>
      <w:docPartPr>
        <w:name w:val="72CA300669594951BA53CAA62D14F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FE0C-A991-4D1A-8AA9-DFDDE64304B0}"/>
      </w:docPartPr>
      <w:docPartBody>
        <w:p w:rsidR="00372075" w:rsidRDefault="00000000">
          <w:pPr>
            <w:pStyle w:val="72CA300669594951BA53CAA62D14FCD3"/>
          </w:pPr>
          <w:r w:rsidRPr="00036450">
            <w:t>WORK EXPERIENCE</w:t>
          </w:r>
        </w:p>
      </w:docPartBody>
    </w:docPart>
    <w:docPart>
      <w:docPartPr>
        <w:name w:val="4F60222E02D24783B2F7254068C56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5331B-F00F-4456-9503-238881CCB12A}"/>
      </w:docPartPr>
      <w:docPartBody>
        <w:p w:rsidR="00372075" w:rsidRDefault="00000000">
          <w:pPr>
            <w:pStyle w:val="4F60222E02D24783B2F7254068C5694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A0"/>
    <w:rsid w:val="00073317"/>
    <w:rsid w:val="00177BA0"/>
    <w:rsid w:val="00372075"/>
    <w:rsid w:val="00A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77BA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46FF8A1369412394E41D7EF7F48C00">
    <w:name w:val="0046FF8A1369412394E41D7EF7F48C00"/>
  </w:style>
  <w:style w:type="paragraph" w:customStyle="1" w:styleId="C7E2EDF799C84DEC9054F840EB32EAA6">
    <w:name w:val="C7E2EDF799C84DEC9054F840EB32EAA6"/>
  </w:style>
  <w:style w:type="paragraph" w:customStyle="1" w:styleId="714784C41C9849FBAD4F42F7A51D488E">
    <w:name w:val="714784C41C9849FBAD4F42F7A51D488E"/>
  </w:style>
  <w:style w:type="paragraph" w:customStyle="1" w:styleId="54F176B08F5C493DA6438B0340AC4AED">
    <w:name w:val="54F176B08F5C493DA6438B0340AC4AE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E395EA227734DD7A59BA83A01C9D84C">
    <w:name w:val="DE395EA227734DD7A59BA83A01C9D84C"/>
  </w:style>
  <w:style w:type="paragraph" w:customStyle="1" w:styleId="259586BCDBD84D24A0853336CCB55DE7">
    <w:name w:val="259586BCDBD84D24A0853336CCB55DE7"/>
  </w:style>
  <w:style w:type="paragraph" w:customStyle="1" w:styleId="72CA300669594951BA53CAA62D14FCD3">
    <w:name w:val="72CA300669594951BA53CAA62D14FCD3"/>
  </w:style>
  <w:style w:type="character" w:customStyle="1" w:styleId="Heading2Char">
    <w:name w:val="Heading 2 Char"/>
    <w:basedOn w:val="DefaultParagraphFont"/>
    <w:link w:val="Heading2"/>
    <w:uiPriority w:val="9"/>
    <w:rsid w:val="00177BA0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4F60222E02D24783B2F7254068C5694C">
    <w:name w:val="4F60222E02D24783B2F7254068C56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2023-08-03T11:52:00Z</dcterms:created>
  <dcterms:modified xsi:type="dcterms:W3CDTF">2023-08-03T13:40:00Z</dcterms:modified>
</cp:coreProperties>
</file>